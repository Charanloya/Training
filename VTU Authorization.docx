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Enter your name:"/>
        <w:tag w:val="Enter your name:"/>
        <w:id w:val="658425038"/>
        <w:placeholder>
          <w:docPart w:val="2E621BAB5A674BD582E371F2E47F43A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526CEA" w:rsidRDefault="008A29D6">
          <w:pPr>
            <w:pStyle w:val="ContactInfo"/>
          </w:pPr>
          <w:r>
            <w:t>Charan Kumar Loya</w:t>
          </w:r>
        </w:p>
      </w:sdtContent>
    </w:sdt>
    <w:p w:rsidR="002A129A" w:rsidRDefault="008A29D6">
      <w:pPr>
        <w:pStyle w:val="ContactInfo"/>
      </w:pPr>
      <w:r>
        <w:t>1525 Cherry Street</w:t>
      </w:r>
    </w:p>
    <w:p w:rsidR="002A129A" w:rsidRDefault="008A29D6">
      <w:pPr>
        <w:pStyle w:val="ContactInfo"/>
      </w:pPr>
      <w:r>
        <w:t xml:space="preserve">Philadelphia, PA </w:t>
      </w:r>
      <w:r w:rsidR="0034749B">
        <w:t>–</w:t>
      </w:r>
      <w:r>
        <w:t xml:space="preserve"> 19102</w:t>
      </w:r>
    </w:p>
    <w:p w:rsidR="0034749B" w:rsidRDefault="0034749B">
      <w:pPr>
        <w:pStyle w:val="ContactInfo"/>
      </w:pPr>
      <w:r>
        <w:t>USA</w:t>
      </w:r>
    </w:p>
    <w:p w:rsidR="0034749B" w:rsidRDefault="0034749B">
      <w:pPr>
        <w:pStyle w:val="ContactInfo"/>
      </w:pPr>
    </w:p>
    <w:sdt>
      <w:sdtPr>
        <w:alias w:val="Enter date:"/>
        <w:tag w:val="Enter date:"/>
        <w:id w:val="421838596"/>
        <w:placeholder>
          <w:docPart w:val="5B5107671968424BA9371DF2E5EDA09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:rsidR="002A129A" w:rsidRDefault="005D75AF">
          <w:pPr>
            <w:pStyle w:val="Date"/>
          </w:pPr>
          <w:r>
            <w:t>12</w:t>
          </w:r>
          <w:r w:rsidR="00056FFB">
            <w:t>-June-2017</w:t>
          </w:r>
        </w:p>
      </w:sdtContent>
    </w:sdt>
    <w:sdt>
      <w:sdtPr>
        <w:alias w:val="Enter recipient name:"/>
        <w:tag w:val="Enter recipient name:"/>
        <w:id w:val="-2028854023"/>
        <w:placeholder>
          <w:docPart w:val="E73C7673517D4288B2C3A0162EEC408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2A129A" w:rsidRDefault="008A29D6">
          <w:pPr>
            <w:pStyle w:val="ContactInfo"/>
          </w:pPr>
          <w:r>
            <w:t>The Special Officer</w:t>
          </w:r>
        </w:p>
      </w:sdtContent>
    </w:sdt>
    <w:p w:rsidR="002A129A" w:rsidRDefault="008A29D6">
      <w:pPr>
        <w:pStyle w:val="ContactInfo"/>
      </w:pPr>
      <w:r>
        <w:t>VTU</w:t>
      </w:r>
    </w:p>
    <w:p w:rsidR="002A129A" w:rsidRDefault="008A29D6">
      <w:pPr>
        <w:pStyle w:val="ContactInfo"/>
      </w:pPr>
      <w:r>
        <w:t>Bangalore</w:t>
      </w:r>
    </w:p>
    <w:p w:rsidR="002A129A" w:rsidRDefault="0034749B">
      <w:r>
        <w:t>India</w:t>
      </w:r>
    </w:p>
    <w:p w:rsidR="008A29D6" w:rsidRDefault="008A29D6">
      <w:r>
        <w:t>Dear Sir / Madam,</w:t>
      </w:r>
    </w:p>
    <w:p w:rsidR="008A29D6" w:rsidRDefault="008A29D6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t xml:space="preserve">My name is Charan Kumar Loya (USN: 1ox07EE010), a former </w:t>
      </w:r>
      <w:r w:rsidR="0034749B">
        <w:t>student</w:t>
      </w:r>
      <w:r>
        <w:t xml:space="preserve"> at The Oxford College of Engineering, Bangalore recognized by 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Visvesvaraya Technological University (VTU). I recently requested for my undergrad Transcripts and I would like to authorize Anil Kumar G.C to pick it up on my behalf as I currently live in United </w:t>
      </w:r>
      <w:r w:rsidR="00647CFE">
        <w:rPr>
          <w:rFonts w:ascii="Arial" w:hAnsi="Arial" w:cs="Arial"/>
          <w:color w:val="222222"/>
          <w:sz w:val="20"/>
          <w:shd w:val="clear" w:color="auto" w:fill="FFFFFF"/>
        </w:rPr>
        <w:t>S</w:t>
      </w:r>
      <w:r>
        <w:rPr>
          <w:rFonts w:ascii="Arial" w:hAnsi="Arial" w:cs="Arial"/>
          <w:color w:val="222222"/>
          <w:sz w:val="20"/>
          <w:shd w:val="clear" w:color="auto" w:fill="FFFFFF"/>
        </w:rPr>
        <w:t>tates of America. I have attached an address proof with this letter for your reference.</w:t>
      </w:r>
    </w:p>
    <w:p w:rsidR="008A29D6" w:rsidRDefault="008A29D6">
      <w:r>
        <w:rPr>
          <w:rFonts w:ascii="Arial" w:hAnsi="Arial" w:cs="Arial"/>
          <w:color w:val="222222"/>
          <w:sz w:val="20"/>
          <w:shd w:val="clear" w:color="auto" w:fill="FFFFFF"/>
        </w:rPr>
        <w:t>Thank you very much.</w:t>
      </w:r>
    </w:p>
    <w:p w:rsidR="002A129A" w:rsidRDefault="008E1B97">
      <w:pPr>
        <w:pStyle w:val="Closing"/>
      </w:pPr>
      <w:sdt>
        <w:sdtPr>
          <w:alias w:val="Sincerely:"/>
          <w:tag w:val="Sincerely:"/>
          <w:id w:val="797337206"/>
          <w:placeholder>
            <w:docPart w:val="F94B01B5263D40C182E3FDA71DFE858B"/>
          </w:placeholder>
          <w:temporary/>
          <w:showingPlcHdr/>
          <w15:appearance w15:val="hidden"/>
        </w:sdtPr>
        <w:sdtEndPr/>
        <w:sdtContent>
          <w:r w:rsidR="00C708A1">
            <w:t>Sincerely</w:t>
          </w:r>
        </w:sdtContent>
      </w:sdt>
      <w:r w:rsidR="00075F1F">
        <w:t>,</w:t>
      </w:r>
      <w:bookmarkStart w:id="0" w:name="_GoBack"/>
      <w:bookmarkEnd w:id="0"/>
    </w:p>
    <w:sdt>
      <w:sdtPr>
        <w:alias w:val="Enter your name:"/>
        <w:tag w:val="Enter your name:"/>
        <w:id w:val="-37742978"/>
        <w:placeholder>
          <w:docPart w:val="3C18B782D4AA401683D04C97D3249CC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2A129A" w:rsidRDefault="008A29D6">
          <w:pPr>
            <w:pStyle w:val="Signature"/>
            <w:tabs>
              <w:tab w:val="left" w:pos="2378"/>
            </w:tabs>
          </w:pPr>
          <w:r>
            <w:t>Charan Kumar Loya</w:t>
          </w:r>
        </w:p>
      </w:sdtContent>
    </w:sdt>
    <w:sectPr w:rsidR="002A129A">
      <w:headerReference w:type="default" r:id="rId11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B97" w:rsidRDefault="008E1B97">
      <w:pPr>
        <w:spacing w:after="0" w:line="240" w:lineRule="auto"/>
      </w:pPr>
      <w:r>
        <w:separator/>
      </w:r>
    </w:p>
  </w:endnote>
  <w:endnote w:type="continuationSeparator" w:id="0">
    <w:p w:rsidR="008E1B97" w:rsidRDefault="008E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B97" w:rsidRDefault="008E1B97">
      <w:pPr>
        <w:spacing w:after="0" w:line="240" w:lineRule="auto"/>
      </w:pPr>
      <w:r>
        <w:separator/>
      </w:r>
    </w:p>
  </w:footnote>
  <w:footnote w:type="continuationSeparator" w:id="0">
    <w:p w:rsidR="008E1B97" w:rsidRDefault="008E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:"/>
      <w:tag w:val="Recipient name:"/>
      <w:id w:val="-1468971042"/>
      <w:placeholder>
        <w:docPart w:val="E73C7673517D4288B2C3A0162EEC4088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2A129A" w:rsidRDefault="008A29D6">
        <w:pPr>
          <w:pStyle w:val="Header"/>
        </w:pPr>
        <w:r>
          <w:t>The Special Officer</w:t>
        </w:r>
      </w:p>
    </w:sdtContent>
  </w:sdt>
  <w:sdt>
    <w:sdtPr>
      <w:alias w:val="Enter date:"/>
      <w:tag w:val="Enter date:"/>
      <w:id w:val="966090191"/>
      <w:placeholder>
        <w:docPart w:val="D0CD4F72EED14045AE5A98DDB5F6371F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 w:multiLine="1"/>
    </w:sdtPr>
    <w:sdtEndPr/>
    <w:sdtContent>
      <w:p w:rsidR="00E72C52" w:rsidRPr="00E72C52" w:rsidRDefault="005D75AF" w:rsidP="00E72C52">
        <w:pPr>
          <w:pStyle w:val="Header"/>
        </w:pPr>
        <w:r>
          <w:t>12-June-2017</w:t>
        </w:r>
      </w:p>
    </w:sdtContent>
  </w:sdt>
  <w:p w:rsidR="002A129A" w:rsidRDefault="00075F1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09E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962B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EDB0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E54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6386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C895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FA28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36B9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ECB9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025A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0808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D6"/>
    <w:rsid w:val="00020B2B"/>
    <w:rsid w:val="000224ED"/>
    <w:rsid w:val="00050D71"/>
    <w:rsid w:val="000517CC"/>
    <w:rsid w:val="00056FFB"/>
    <w:rsid w:val="00075F1F"/>
    <w:rsid w:val="001809E1"/>
    <w:rsid w:val="001A1FFF"/>
    <w:rsid w:val="002A129A"/>
    <w:rsid w:val="002F2DDD"/>
    <w:rsid w:val="00314F3B"/>
    <w:rsid w:val="0034749B"/>
    <w:rsid w:val="003C70F4"/>
    <w:rsid w:val="00464F90"/>
    <w:rsid w:val="00466036"/>
    <w:rsid w:val="004E7645"/>
    <w:rsid w:val="00526CEA"/>
    <w:rsid w:val="00576D87"/>
    <w:rsid w:val="005D75AF"/>
    <w:rsid w:val="00647CFE"/>
    <w:rsid w:val="006C2B68"/>
    <w:rsid w:val="007427C4"/>
    <w:rsid w:val="00772721"/>
    <w:rsid w:val="007822ED"/>
    <w:rsid w:val="008736D6"/>
    <w:rsid w:val="00885CD1"/>
    <w:rsid w:val="008A29D6"/>
    <w:rsid w:val="008E1B97"/>
    <w:rsid w:val="0092761E"/>
    <w:rsid w:val="009762FF"/>
    <w:rsid w:val="009870F8"/>
    <w:rsid w:val="00AE21E3"/>
    <w:rsid w:val="00B1442D"/>
    <w:rsid w:val="00BD3AB3"/>
    <w:rsid w:val="00C33C17"/>
    <w:rsid w:val="00C708A1"/>
    <w:rsid w:val="00E23E63"/>
    <w:rsid w:val="00E72C52"/>
    <w:rsid w:val="00E86F12"/>
    <w:rsid w:val="00EB1014"/>
    <w:rsid w:val="00F0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CE0BE-88F9-459F-9C77-0862DEF4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5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9B9"/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9E1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7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7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7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7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7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6"/>
    <w:qFormat/>
    <w:rsid w:val="001809E1"/>
    <w:pPr>
      <w:keepNext/>
      <w:spacing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809E1"/>
    <w:rPr>
      <w:spacing w:val="4"/>
      <w:szCs w:val="20"/>
    </w:rPr>
  </w:style>
  <w:style w:type="paragraph" w:styleId="Signature">
    <w:name w:val="Signature"/>
    <w:basedOn w:val="Normal"/>
    <w:next w:val="Normal"/>
    <w:link w:val="SignatureChar"/>
    <w:uiPriority w:val="7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314F3B"/>
    <w:rPr>
      <w:spacing w:val="4"/>
      <w:sz w:val="22"/>
      <w:szCs w:val="20"/>
    </w:rPr>
  </w:style>
  <w:style w:type="paragraph" w:styleId="Date">
    <w:name w:val="Date"/>
    <w:basedOn w:val="Normal"/>
    <w:next w:val="ContactInfo"/>
    <w:link w:val="DateChar"/>
    <w:uiPriority w:val="2"/>
    <w:qFormat/>
    <w:rsid w:val="001809E1"/>
    <w:pPr>
      <w:spacing w:after="48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2"/>
    <w:rsid w:val="001809E1"/>
    <w:rPr>
      <w:spacing w:val="4"/>
      <w:szCs w:val="20"/>
    </w:rPr>
  </w:style>
  <w:style w:type="paragraph" w:styleId="Header">
    <w:name w:val="header"/>
    <w:basedOn w:val="Normal"/>
    <w:link w:val="HeaderChar"/>
    <w:uiPriority w:val="99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14F3B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styleId="Salutation">
    <w:name w:val="Salutation"/>
    <w:basedOn w:val="Normal"/>
    <w:next w:val="Normal"/>
    <w:link w:val="SalutationChar"/>
    <w:uiPriority w:val="3"/>
    <w:qFormat/>
    <w:rsid w:val="001809E1"/>
    <w:pPr>
      <w:spacing w:before="400" w:after="200"/>
      <w:contextualSpacing/>
    </w:pPr>
  </w:style>
  <w:style w:type="character" w:customStyle="1" w:styleId="SalutationChar">
    <w:name w:val="Salutation Char"/>
    <w:basedOn w:val="DefaultParagraphFont"/>
    <w:link w:val="Salutation"/>
    <w:uiPriority w:val="3"/>
    <w:rsid w:val="001809E1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7427C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C4"/>
    <w:rPr>
      <w:spacing w:val="4"/>
      <w:sz w:val="22"/>
      <w:szCs w:val="20"/>
    </w:rPr>
  </w:style>
  <w:style w:type="character" w:styleId="SubtleReference">
    <w:name w:val="Subtle Reference"/>
    <w:basedOn w:val="DefaultParagraphFont"/>
    <w:uiPriority w:val="5"/>
    <w:qFormat/>
    <w:rsid w:val="007822ED"/>
    <w:rPr>
      <w:caps w:val="0"/>
      <w:smallCaps w:val="0"/>
      <w:color w:val="5A5A5A" w:themeColor="text1" w:themeTint="A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7C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CC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517CC"/>
  </w:style>
  <w:style w:type="paragraph" w:styleId="BlockText">
    <w:name w:val="Block Text"/>
    <w:basedOn w:val="Normal"/>
    <w:uiPriority w:val="99"/>
    <w:semiHidden/>
    <w:unhideWhenUsed/>
    <w:rsid w:val="00464F90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517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17CC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517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17CC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517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517CC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517CC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517CC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17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17CC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517CC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517CC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517C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517CC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517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517CC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517CC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17CC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17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7C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7CC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7CC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517C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17CC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517C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517CC"/>
    <w:rPr>
      <w:spacing w:val="4"/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0517CC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0517CC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17C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17CC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517C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517CC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517CC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C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CC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517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517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517C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517C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517C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517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517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517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517C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517C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517C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517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09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7CC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7CC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7CC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7CC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7CC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7CC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7CC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7C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517CC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17C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17CC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517CC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0517C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517CC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0517C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CC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CC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517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517C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517CC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517CC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517CC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517C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64F90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64F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64F90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64F90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517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517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517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517C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517C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517C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517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517CC"/>
    <w:rPr>
      <w:sz w:val="22"/>
    </w:rPr>
  </w:style>
  <w:style w:type="paragraph" w:styleId="List">
    <w:name w:val="List"/>
    <w:basedOn w:val="Normal"/>
    <w:uiPriority w:val="99"/>
    <w:semiHidden/>
    <w:unhideWhenUsed/>
    <w:rsid w:val="000517C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517C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517C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517C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517C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517C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517C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517C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517C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517C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517C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517C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517C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517C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517C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517C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517C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517C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517C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517C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517C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517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517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517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517C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517C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517C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517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517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517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517C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517C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517C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517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517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517CC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51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517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517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517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517CC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517CC"/>
    <w:pPr>
      <w:spacing w:after="0"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0517C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517C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517C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17CC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517CC"/>
    <w:rPr>
      <w:sz w:val="22"/>
    </w:rPr>
  </w:style>
  <w:style w:type="table" w:styleId="PlainTable1">
    <w:name w:val="Plain Table 1"/>
    <w:basedOn w:val="TableNormal"/>
    <w:uiPriority w:val="41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517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517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517C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517CC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517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517CC"/>
    <w:rPr>
      <w:i/>
      <w:iCs/>
      <w:color w:val="404040" w:themeColor="text1" w:themeTint="BF"/>
      <w:spacing w:val="4"/>
      <w:sz w:val="22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0517CC"/>
    <w:rPr>
      <w:b/>
      <w:bCs/>
      <w:sz w:val="2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1809E1"/>
    <w:pPr>
      <w:numPr>
        <w:ilvl w:val="1"/>
      </w:numPr>
      <w:spacing w:after="160"/>
      <w:contextualSpacing/>
    </w:pPr>
    <w:rPr>
      <w:color w:val="5A5A5A" w:themeColor="text1" w:themeTint="A5"/>
      <w:spacing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809E1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517CC"/>
    <w:rPr>
      <w:i/>
      <w:iCs/>
      <w:color w:val="404040" w:themeColor="text1" w:themeTint="BF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0517C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517C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517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517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517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517C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517C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517C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517C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517C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517C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517C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517C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517C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517C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517C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517C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05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0517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517C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517C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517C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517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517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517C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517C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517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517C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517C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517C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517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517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517C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517C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517C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517C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517C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517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517C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517C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517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517C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517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51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517C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517C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517C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80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809E1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0517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17C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17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517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517C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517C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517C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517C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517C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517C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A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ya\AppData\Roaming\Microsoft\Templates\Letter%20to%20professor%20requesting%20job%20recommend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621BAB5A674BD582E371F2E47F4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34C8C-C9A2-427B-9F62-D7A207A7C718}"/>
      </w:docPartPr>
      <w:docPartBody>
        <w:p w:rsidR="005F5C87" w:rsidRDefault="005540B9">
          <w:pPr>
            <w:pStyle w:val="2E621BAB5A674BD582E371F2E47F43A6"/>
          </w:pPr>
          <w:r>
            <w:t>Your Name</w:t>
          </w:r>
        </w:p>
      </w:docPartBody>
    </w:docPart>
    <w:docPart>
      <w:docPartPr>
        <w:name w:val="5B5107671968424BA9371DF2E5EDA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D19DB-78F0-4C02-9F68-6D3693A9CF6C}"/>
      </w:docPartPr>
      <w:docPartBody>
        <w:p w:rsidR="005F5C87" w:rsidRDefault="005540B9">
          <w:pPr>
            <w:pStyle w:val="5B5107671968424BA9371DF2E5EDA097"/>
          </w:pPr>
          <w:r>
            <w:t>Date</w:t>
          </w:r>
        </w:p>
      </w:docPartBody>
    </w:docPart>
    <w:docPart>
      <w:docPartPr>
        <w:name w:val="E73C7673517D4288B2C3A0162EEC4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3E9B3-510F-405E-AB47-AF83DA92059F}"/>
      </w:docPartPr>
      <w:docPartBody>
        <w:p w:rsidR="005F5C87" w:rsidRDefault="005540B9">
          <w:pPr>
            <w:pStyle w:val="E73C7673517D4288B2C3A0162EEC4088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D0CD4F72EED14045AE5A98DDB5F6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C5915-8C7D-4B53-8F6D-052066DCAE31}"/>
      </w:docPartPr>
      <w:docPartBody>
        <w:p w:rsidR="005F5C87" w:rsidRDefault="005540B9">
          <w:pPr>
            <w:pStyle w:val="D0CD4F72EED14045AE5A98DDB5F6371F"/>
          </w:pPr>
          <w:r w:rsidRPr="007822ED">
            <w:rPr>
              <w:rStyle w:val="SubtleReference"/>
            </w:rPr>
            <w:t>grade point average</w:t>
          </w:r>
        </w:p>
      </w:docPartBody>
    </w:docPart>
    <w:docPart>
      <w:docPartPr>
        <w:name w:val="F94B01B5263D40C182E3FDA71DFE8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24ED-8893-46C8-9808-599A1970387E}"/>
      </w:docPartPr>
      <w:docPartBody>
        <w:p w:rsidR="005F5C87" w:rsidRDefault="005540B9">
          <w:pPr>
            <w:pStyle w:val="F94B01B5263D40C182E3FDA71DFE858B"/>
          </w:pPr>
          <w:r>
            <w:t>Sincerely</w:t>
          </w:r>
        </w:p>
      </w:docPartBody>
    </w:docPart>
    <w:docPart>
      <w:docPartPr>
        <w:name w:val="3C18B782D4AA401683D04C97D324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C48D1-C0E0-4A41-A2AF-D8DE3D7225A9}"/>
      </w:docPartPr>
      <w:docPartBody>
        <w:p w:rsidR="005F5C87" w:rsidRDefault="005540B9">
          <w:pPr>
            <w:pStyle w:val="3C18B782D4AA401683D04C97D3249CC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B9"/>
    <w:rsid w:val="005540B9"/>
    <w:rsid w:val="00556386"/>
    <w:rsid w:val="005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21BAB5A674BD582E371F2E47F43A6">
    <w:name w:val="2E621BAB5A674BD582E371F2E47F43A6"/>
  </w:style>
  <w:style w:type="paragraph" w:customStyle="1" w:styleId="28CC2EF2D25A4B6DBBFA6068A8BB5E98">
    <w:name w:val="28CC2EF2D25A4B6DBBFA6068A8BB5E98"/>
  </w:style>
  <w:style w:type="paragraph" w:customStyle="1" w:styleId="A1E46E38FC4445CF8D41F9B12FEC0BC3">
    <w:name w:val="A1E46E38FC4445CF8D41F9B12FEC0BC3"/>
  </w:style>
  <w:style w:type="paragraph" w:customStyle="1" w:styleId="5B5107671968424BA9371DF2E5EDA097">
    <w:name w:val="5B5107671968424BA9371DF2E5EDA097"/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customStyle="1" w:styleId="E73C7673517D4288B2C3A0162EEC4088">
    <w:name w:val="E73C7673517D4288B2C3A0162EEC4088"/>
  </w:style>
  <w:style w:type="paragraph" w:customStyle="1" w:styleId="AA7101FA118C433DA0A989EECB38F0D2">
    <w:name w:val="AA7101FA118C433DA0A989EECB38F0D2"/>
  </w:style>
  <w:style w:type="paragraph" w:customStyle="1" w:styleId="81751D6A303A404E8D7DF53DC5F386F2">
    <w:name w:val="81751D6A303A404E8D7DF53DC5F386F2"/>
  </w:style>
  <w:style w:type="paragraph" w:customStyle="1" w:styleId="1B191B572E1A48C2BB62EDC49FB1C566">
    <w:name w:val="1B191B572E1A48C2BB62EDC49FB1C566"/>
  </w:style>
  <w:style w:type="character" w:styleId="SubtleReference">
    <w:name w:val="Subtle Reference"/>
    <w:basedOn w:val="DefaultParagraphFont"/>
    <w:uiPriority w:val="5"/>
    <w:unhideWhenUsed/>
    <w:qFormat/>
    <w:rPr>
      <w:caps w:val="0"/>
      <w:smallCaps w:val="0"/>
      <w:color w:val="5A5A5A" w:themeColor="text1" w:themeTint="A5"/>
      <w:sz w:val="22"/>
    </w:rPr>
  </w:style>
  <w:style w:type="paragraph" w:customStyle="1" w:styleId="32B877EEA28A4ED9A60172FAAF2001C9">
    <w:name w:val="32B877EEA28A4ED9A60172FAAF2001C9"/>
  </w:style>
  <w:style w:type="paragraph" w:customStyle="1" w:styleId="352BAFB987C943E089AF6E50E847B52C">
    <w:name w:val="352BAFB987C943E089AF6E50E847B52C"/>
  </w:style>
  <w:style w:type="paragraph" w:customStyle="1" w:styleId="5C3D1033B95C43E6BF0308E54C3AFE14">
    <w:name w:val="5C3D1033B95C43E6BF0308E54C3AFE14"/>
  </w:style>
  <w:style w:type="paragraph" w:customStyle="1" w:styleId="A180828794FB4722A697E791817E3DBE">
    <w:name w:val="A180828794FB4722A697E791817E3DBE"/>
  </w:style>
  <w:style w:type="paragraph" w:customStyle="1" w:styleId="A15937BAAE4E488D95559FB10A01964F">
    <w:name w:val="A15937BAAE4E488D95559FB10A01964F"/>
  </w:style>
  <w:style w:type="paragraph" w:customStyle="1" w:styleId="FE792AC24C3647B7BA9F1C95071149FD">
    <w:name w:val="FE792AC24C3647B7BA9F1C95071149FD"/>
  </w:style>
  <w:style w:type="paragraph" w:customStyle="1" w:styleId="8FEE0553CB8D4304BAA5877F0AD8B7C5">
    <w:name w:val="8FEE0553CB8D4304BAA5877F0AD8B7C5"/>
  </w:style>
  <w:style w:type="paragraph" w:customStyle="1" w:styleId="D0CD4F72EED14045AE5A98DDB5F6371F">
    <w:name w:val="D0CD4F72EED14045AE5A98DDB5F6371F"/>
  </w:style>
  <w:style w:type="paragraph" w:customStyle="1" w:styleId="214081F5BA4440E0A722E501E223FDBC">
    <w:name w:val="214081F5BA4440E0A722E501E223FDBC"/>
  </w:style>
  <w:style w:type="paragraph" w:customStyle="1" w:styleId="A2BFEA0CB17544AB80AA1555B7E57647">
    <w:name w:val="A2BFEA0CB17544AB80AA1555B7E57647"/>
  </w:style>
  <w:style w:type="paragraph" w:customStyle="1" w:styleId="86191BCECE6942E5934F4BEF2A127111">
    <w:name w:val="86191BCECE6942E5934F4BEF2A127111"/>
  </w:style>
  <w:style w:type="paragraph" w:customStyle="1" w:styleId="5C47C2F832A948FE8876F16EBA17A742">
    <w:name w:val="5C47C2F832A948FE8876F16EBA17A742"/>
  </w:style>
  <w:style w:type="paragraph" w:customStyle="1" w:styleId="17D5D4D05FB54B21929557C2A20B26C6">
    <w:name w:val="17D5D4D05FB54B21929557C2A20B26C6"/>
  </w:style>
  <w:style w:type="paragraph" w:customStyle="1" w:styleId="4050688376744B2AA6DF761613B13412">
    <w:name w:val="4050688376744B2AA6DF761613B13412"/>
  </w:style>
  <w:style w:type="paragraph" w:customStyle="1" w:styleId="F0ED0C528F864A98B46B958FB7D6A9AF">
    <w:name w:val="F0ED0C528F864A98B46B958FB7D6A9AF"/>
  </w:style>
  <w:style w:type="paragraph" w:customStyle="1" w:styleId="C90819AD5B7446BF92461DE6239759E3">
    <w:name w:val="C90819AD5B7446BF92461DE6239759E3"/>
  </w:style>
  <w:style w:type="paragraph" w:customStyle="1" w:styleId="A4C27DCCF64C4AABACF53F1991B14B15">
    <w:name w:val="A4C27DCCF64C4AABACF53F1991B14B15"/>
  </w:style>
  <w:style w:type="paragraph" w:customStyle="1" w:styleId="7DE6A97E067746BAB73AE1CE1483BF5B">
    <w:name w:val="7DE6A97E067746BAB73AE1CE1483BF5B"/>
  </w:style>
  <w:style w:type="paragraph" w:customStyle="1" w:styleId="BD814CBB1887460D9ED7C621820E410B">
    <w:name w:val="BD814CBB1887460D9ED7C621820E410B"/>
  </w:style>
  <w:style w:type="paragraph" w:customStyle="1" w:styleId="F94B01B5263D40C182E3FDA71DFE858B">
    <w:name w:val="F94B01B5263D40C182E3FDA71DFE858B"/>
  </w:style>
  <w:style w:type="paragraph" w:customStyle="1" w:styleId="3C18B782D4AA401683D04C97D3249CCD">
    <w:name w:val="3C18B782D4AA401683D04C97D3249CCD"/>
  </w:style>
  <w:style w:type="paragraph" w:customStyle="1" w:styleId="24C1CA5D658B4BF5AD714F7C73A4EBED">
    <w:name w:val="24C1CA5D658B4BF5AD714F7C73A4E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The Special Officer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057F8B-A8A6-4452-A1E0-9DD812889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0EA5B-AAA9-4877-A527-7E7DA4F65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9D8D59-1CA5-49F8-8099-8E470CB14C5F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to professor requesting job recommendation.dotx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>Charan Kumar Loya</cp:keywords>
  <cp:lastModifiedBy>Charan Loya</cp:lastModifiedBy>
  <cp:revision>6</cp:revision>
  <cp:lastPrinted>2017-06-12T16:09:00Z</cp:lastPrinted>
  <dcterms:created xsi:type="dcterms:W3CDTF">2017-06-08T13:20:00Z</dcterms:created>
  <dcterms:modified xsi:type="dcterms:W3CDTF">2017-06-12T16:18:00Z</dcterms:modified>
  <cp:category>12-June-2017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